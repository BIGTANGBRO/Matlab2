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96475" w14:textId="55705DAF" w:rsidR="00C67114" w:rsidRDefault="00BD5D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C6D96A" wp14:editId="7CDB19C6">
                <wp:simplePos x="0" y="0"/>
                <wp:positionH relativeFrom="column">
                  <wp:posOffset>1545771</wp:posOffset>
                </wp:positionH>
                <wp:positionV relativeFrom="paragraph">
                  <wp:posOffset>8817429</wp:posOffset>
                </wp:positionV>
                <wp:extent cx="2547258" cy="359228"/>
                <wp:effectExtent l="0" t="0" r="24765" b="2222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258" cy="359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3D18F" w14:textId="41496641" w:rsidR="00BD5DFE" w:rsidRPr="00BD5DFE" w:rsidRDefault="00BD5DF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D5DFE">
                              <w:rPr>
                                <w:sz w:val="32"/>
                                <w:szCs w:val="32"/>
                              </w:rPr>
                              <w:t>Calculate effective thickness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C6D96A" id="_x0000_t202" coordsize="21600,21600" o:spt="202" path="m,l,21600r21600,l21600,xe">
                <v:stroke joinstyle="miter"/>
                <v:path gradientshapeok="t" o:connecttype="rect"/>
              </v:shapetype>
              <v:shape id="Text Box 216" o:spid="_x0000_s1026" type="#_x0000_t202" style="position:absolute;margin-left:121.7pt;margin-top:694.3pt;width:200.55pt;height:28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" fillcolor="white [3201]" strokeweight="1.5pt">
                <v:textbox>
                  <w:txbxContent>
                    <w:p w14:paraId="6FB3D18F" w14:textId="41496641" w:rsidR="00BD5DFE" w:rsidRPr="00BD5DFE" w:rsidRDefault="00BD5DFE">
                      <w:pPr>
                        <w:rPr>
                          <w:sz w:val="32"/>
                          <w:szCs w:val="32"/>
                        </w:rPr>
                      </w:pPr>
                      <w:r w:rsidRPr="00BD5DFE">
                        <w:rPr>
                          <w:sz w:val="32"/>
                          <w:szCs w:val="32"/>
                        </w:rPr>
                        <w:t>Calculate effective thickness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DDD586" wp14:editId="0D6B5295">
                <wp:simplePos x="0" y="0"/>
                <wp:positionH relativeFrom="column">
                  <wp:posOffset>2677704</wp:posOffset>
                </wp:positionH>
                <wp:positionV relativeFrom="paragraph">
                  <wp:posOffset>8326664</wp:posOffset>
                </wp:positionV>
                <wp:extent cx="0" cy="489857"/>
                <wp:effectExtent l="76200" t="0" r="57150" b="628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8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0D50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5" o:spid="_x0000_s1026" type="#_x0000_t32" style="position:absolute;margin-left:210.85pt;margin-top:655.65pt;width:0;height:38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9EB4C7" wp14:editId="14CBF197">
                <wp:simplePos x="0" y="0"/>
                <wp:positionH relativeFrom="column">
                  <wp:posOffset>631371</wp:posOffset>
                </wp:positionH>
                <wp:positionV relativeFrom="paragraph">
                  <wp:posOffset>-261256</wp:posOffset>
                </wp:positionV>
                <wp:extent cx="402772" cy="293914"/>
                <wp:effectExtent l="0" t="0" r="16510" b="1143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72" cy="2939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7F9771" w14:textId="35FEE593" w:rsidR="00BD5DFE" w:rsidRDefault="00BD5DF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EB4C7" id="Text Box 213" o:spid="_x0000_s1027" type="#_x0000_t202" style="position:absolute;margin-left:49.7pt;margin-top:-20.55pt;width:31.7pt;height:23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" fillcolor="white [3201]" strokecolor="black [3213]" strokeweight="1.5pt">
                <v:textbox>
                  <w:txbxContent>
                    <w:p w14:paraId="0F7F9771" w14:textId="35FEE593" w:rsidR="00BD5DFE" w:rsidRDefault="00BD5DF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DE0690" wp14:editId="2AFF53F1">
                <wp:simplePos x="0" y="0"/>
                <wp:positionH relativeFrom="column">
                  <wp:posOffset>1371600</wp:posOffset>
                </wp:positionH>
                <wp:positionV relativeFrom="paragraph">
                  <wp:posOffset>-359229</wp:posOffset>
                </wp:positionV>
                <wp:extent cx="1186543" cy="8696144"/>
                <wp:effectExtent l="1714500" t="76200" r="13970" b="29210"/>
                <wp:wrapNone/>
                <wp:docPr id="212" name="Connector: Elbow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6543" cy="8696144"/>
                        </a:xfrm>
                        <a:prstGeom prst="bentConnector3">
                          <a:avLst>
                            <a:gd name="adj1" fmla="val 243678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2A5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2" o:spid="_x0000_s1026" type="#_x0000_t34" style="position:absolute;margin-left:108pt;margin-top:-28.3pt;width:93.45pt;height:684.7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" adj="5263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EB00F7" wp14:editId="0A3D4FB0">
                <wp:simplePos x="0" y="0"/>
                <wp:positionH relativeFrom="column">
                  <wp:posOffset>1807029</wp:posOffset>
                </wp:positionH>
                <wp:positionV relativeFrom="paragraph">
                  <wp:posOffset>6760029</wp:posOffset>
                </wp:positionV>
                <wp:extent cx="685800" cy="1186542"/>
                <wp:effectExtent l="0" t="0" r="76200" b="9017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186542"/>
                        </a:xfrm>
                        <a:prstGeom prst="bentConnector3">
                          <a:avLst>
                            <a:gd name="adj1" fmla="val 2976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5711" id="Connector: Elbow 209" o:spid="_x0000_s1026" type="#_x0000_t34" style="position:absolute;margin-left:142.3pt;margin-top:532.3pt;width:54pt;height:9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" adj="6429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2DEB9F" wp14:editId="77B1FC3D">
                <wp:simplePos x="0" y="0"/>
                <wp:positionH relativeFrom="column">
                  <wp:posOffset>2906485</wp:posOffset>
                </wp:positionH>
                <wp:positionV relativeFrom="paragraph">
                  <wp:posOffset>6150429</wp:posOffset>
                </wp:positionV>
                <wp:extent cx="2617923" cy="2035628"/>
                <wp:effectExtent l="38100" t="0" r="11430" b="984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7923" cy="2035628"/>
                        </a:xfrm>
                        <a:prstGeom prst="bentConnector3">
                          <a:avLst>
                            <a:gd name="adj1" fmla="val 1097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75E0E" id="Connector: Elbow 211" o:spid="_x0000_s1026" type="#_x0000_t34" style="position:absolute;margin-left:228.85pt;margin-top:484.3pt;width:206.15pt;height:160.3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" adj="237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449CBE" wp14:editId="1FD6F2B4">
                <wp:simplePos x="0" y="0"/>
                <wp:positionH relativeFrom="column">
                  <wp:posOffset>2846614</wp:posOffset>
                </wp:positionH>
                <wp:positionV relativeFrom="paragraph">
                  <wp:posOffset>7010400</wp:posOffset>
                </wp:positionV>
                <wp:extent cx="1550307" cy="1001486"/>
                <wp:effectExtent l="38100" t="0" r="12065" b="10350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307" cy="1001486"/>
                        </a:xfrm>
                        <a:prstGeom prst="bentConnector3">
                          <a:avLst>
                            <a:gd name="adj1" fmla="val 231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1EB6" id="Connector: Elbow 210" o:spid="_x0000_s1026" type="#_x0000_t34" style="position:absolute;margin-left:224.15pt;margin-top:552pt;width:122.05pt;height:78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" adj="4997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E879A" wp14:editId="2FF15B43">
                <wp:simplePos x="0" y="0"/>
                <wp:positionH relativeFrom="column">
                  <wp:posOffset>2458811</wp:posOffset>
                </wp:positionH>
                <wp:positionV relativeFrom="paragraph">
                  <wp:posOffset>7968070</wp:posOffset>
                </wp:positionV>
                <wp:extent cx="403225" cy="359229"/>
                <wp:effectExtent l="0" t="0" r="15875" b="22225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59229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0522C9" id="Oval 208" o:spid="_x0000_s1026" style="position:absolute;margin-left:193.6pt;margin-top:627.4pt;width:31.75pt;height:28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0F4216" wp14:editId="5946EB73">
                <wp:simplePos x="0" y="0"/>
                <wp:positionH relativeFrom="column">
                  <wp:posOffset>435429</wp:posOffset>
                </wp:positionH>
                <wp:positionV relativeFrom="paragraph">
                  <wp:posOffset>6139542</wp:posOffset>
                </wp:positionV>
                <wp:extent cx="2035628" cy="2013857"/>
                <wp:effectExtent l="0" t="0" r="79375" b="10096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28" cy="2013857"/>
                        </a:xfrm>
                        <a:prstGeom prst="bentConnector3">
                          <a:avLst>
                            <a:gd name="adj1" fmla="val 2153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E034D" id="Connector: Elbow 207" o:spid="_x0000_s1026" type="#_x0000_t34" style="position:absolute;margin-left:34.3pt;margin-top:483.45pt;width:160.3pt;height:15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" adj="4651" strokecolor="black [3213]" strokeweight="1.5pt">
                <v:stroke endarrow="block"/>
              </v:shape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0E10F" wp14:editId="41821886">
                <wp:simplePos x="0" y="0"/>
                <wp:positionH relativeFrom="margin">
                  <wp:posOffset>1948543</wp:posOffset>
                </wp:positionH>
                <wp:positionV relativeFrom="paragraph">
                  <wp:posOffset>1850571</wp:posOffset>
                </wp:positionV>
                <wp:extent cx="1861003" cy="533400"/>
                <wp:effectExtent l="0" t="0" r="254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003" cy="533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0350" id="Rectangle 13" o:spid="_x0000_s1026" style="position:absolute;margin-left:153.45pt;margin-top:145.7pt;width:146.5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" filled="f" strokecolor="black [3213]" strokeweight="1.5pt">
                <w10:wrap anchorx="margin"/>
              </v:rect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3C56FA" wp14:editId="6598C540">
                <wp:simplePos x="0" y="0"/>
                <wp:positionH relativeFrom="column">
                  <wp:posOffset>1991905</wp:posOffset>
                </wp:positionH>
                <wp:positionV relativeFrom="paragraph">
                  <wp:posOffset>1915795</wp:posOffset>
                </wp:positionV>
                <wp:extent cx="1784985" cy="391795"/>
                <wp:effectExtent l="0" t="0" r="5715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39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309369" w14:textId="36121AE3" w:rsidR="00D87AFB" w:rsidRPr="009D42F2" w:rsidRDefault="00D87AFB" w:rsidP="009D42F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D42F2">
                              <w:rPr>
                                <w:sz w:val="36"/>
                                <w:szCs w:val="36"/>
                              </w:rPr>
                              <w:t>Find F, h/b, t/t_s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56FA" id="Text Box 14" o:spid="_x0000_s1028" type="#_x0000_t202" style="position:absolute;margin-left:156.85pt;margin-top:150.85pt;width:140.5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" fillcolor="white [3201]" stroked="f" strokeweight=".5pt">
                <v:textbox>
                  <w:txbxContent>
                    <w:p w14:paraId="23309369" w14:textId="36121AE3" w:rsidR="00D87AFB" w:rsidRPr="009D42F2" w:rsidRDefault="00D87AFB" w:rsidP="009D42F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D42F2">
                        <w:rPr>
                          <w:sz w:val="36"/>
                          <w:szCs w:val="36"/>
                        </w:rPr>
                        <w:t>Find F, h/b, t/t_s</w:t>
                      </w:r>
                    </w:p>
                  </w:txbxContent>
                </v:textbox>
              </v:shape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9661B8" wp14:editId="075B9A24">
                <wp:simplePos x="0" y="0"/>
                <wp:positionH relativeFrom="margin">
                  <wp:posOffset>4093029</wp:posOffset>
                </wp:positionH>
                <wp:positionV relativeFrom="paragraph">
                  <wp:posOffset>5769429</wp:posOffset>
                </wp:positionV>
                <wp:extent cx="1534885" cy="381000"/>
                <wp:effectExtent l="0" t="0" r="2730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88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3F91D" id="Rectangle 204" o:spid="_x0000_s1026" style="position:absolute;margin-left:322.3pt;margin-top:454.3pt;width:120.8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" filled="f" strokecolor="black [3213]" strokeweight="1.5pt">
                <w10:wrap anchorx="margin"/>
              </v:rect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31CB67" wp14:editId="29555154">
                <wp:simplePos x="0" y="0"/>
                <wp:positionH relativeFrom="margin">
                  <wp:posOffset>4125686</wp:posOffset>
                </wp:positionH>
                <wp:positionV relativeFrom="paragraph">
                  <wp:posOffset>5802086</wp:posOffset>
                </wp:positionV>
                <wp:extent cx="1491343" cy="32639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343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F3C72A" w14:textId="01292F26" w:rsidR="009D42F2" w:rsidRPr="009C6E97" w:rsidRDefault="009D42F2" w:rsidP="009D42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Material Yielding</w:t>
                            </w:r>
                            <w:r w:rsidRPr="009C6E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CB67" id="Text Box 205" o:spid="_x0000_s1029" type="#_x0000_t202" style="position:absolute;margin-left:324.85pt;margin-top:456.85pt;width:117.45pt;height:25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" fillcolor="white [3201]" stroked="f" strokeweight=".5pt">
                <v:textbox>
                  <w:txbxContent>
                    <w:p w14:paraId="62F3C72A" w14:textId="01292F26" w:rsidR="009D42F2" w:rsidRPr="009C6E97" w:rsidRDefault="009D42F2" w:rsidP="009D42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Material Yielding</w:t>
                      </w:r>
                      <w:r w:rsidRPr="009C6E9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6155B1" wp14:editId="59E143DF">
                <wp:simplePos x="0" y="0"/>
                <wp:positionH relativeFrom="column">
                  <wp:posOffset>4963160</wp:posOffset>
                </wp:positionH>
                <wp:positionV relativeFrom="paragraph">
                  <wp:posOffset>5060950</wp:posOffset>
                </wp:positionV>
                <wp:extent cx="0" cy="707390"/>
                <wp:effectExtent l="76200" t="0" r="57150" b="5461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3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5950F" id="Straight Arrow Connector 203" o:spid="_x0000_s1026" type="#_x0000_t32" style="position:absolute;margin-left:390.8pt;margin-top:398.5pt;width:0;height:5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B2BC0D" wp14:editId="20CFC125">
                <wp:simplePos x="0" y="0"/>
                <wp:positionH relativeFrom="column">
                  <wp:posOffset>3211286</wp:posOffset>
                </wp:positionH>
                <wp:positionV relativeFrom="paragraph">
                  <wp:posOffset>6357257</wp:posOffset>
                </wp:positionV>
                <wp:extent cx="1796052" cy="653143"/>
                <wp:effectExtent l="0" t="0" r="13970" b="1397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052" cy="6531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9AF8C" id="Rectangle 202" o:spid="_x0000_s1026" style="position:absolute;margin-left:252.85pt;margin-top:500.55pt;width:141.4pt;height:51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" filled="f" strokecolor="black [3213]" strokeweight="1.5pt"/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C29B1" wp14:editId="27C04B5A">
                <wp:simplePos x="0" y="0"/>
                <wp:positionH relativeFrom="margin">
                  <wp:posOffset>3102429</wp:posOffset>
                </wp:positionH>
                <wp:positionV relativeFrom="paragraph">
                  <wp:posOffset>6422571</wp:posOffset>
                </wp:positionV>
                <wp:extent cx="1905000" cy="6096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8104C" w14:textId="7C115E44" w:rsidR="009D42F2" w:rsidRPr="009C6E97" w:rsidRDefault="009D42F2" w:rsidP="009D42F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Compressive &amp; Shear Failure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29B1" id="Text Box 200" o:spid="_x0000_s1030" type="#_x0000_t202" style="position:absolute;margin-left:244.3pt;margin-top:505.7pt;width:150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" fillcolor="white [3201]" stroked="f" strokeweight=".5pt">
                <v:textbox>
                  <w:txbxContent>
                    <w:p w14:paraId="1BE8104C" w14:textId="7C115E44" w:rsidR="009D42F2" w:rsidRPr="009C6E97" w:rsidRDefault="009D42F2" w:rsidP="009D42F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Compressive &amp; Shear Failure Criteria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7B9CE3" wp14:editId="083164C7">
                <wp:simplePos x="0" y="0"/>
                <wp:positionH relativeFrom="column">
                  <wp:posOffset>4027805</wp:posOffset>
                </wp:positionH>
                <wp:positionV relativeFrom="paragraph">
                  <wp:posOffset>5052060</wp:posOffset>
                </wp:positionV>
                <wp:extent cx="0" cy="1283970"/>
                <wp:effectExtent l="76200" t="0" r="95250" b="4953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3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0BB78" id="Straight Arrow Connector 201" o:spid="_x0000_s1026" type="#_x0000_t32" style="position:absolute;margin-left:317.15pt;margin-top:397.8pt;width:0;height:10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AFAF12" wp14:editId="4E37C638">
                <wp:simplePos x="0" y="0"/>
                <wp:positionH relativeFrom="column">
                  <wp:posOffset>1981200</wp:posOffset>
                </wp:positionH>
                <wp:positionV relativeFrom="paragraph">
                  <wp:posOffset>5050970</wp:posOffset>
                </wp:positionV>
                <wp:extent cx="0" cy="1284515"/>
                <wp:effectExtent l="76200" t="0" r="95250" b="495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45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25B20" id="Straight Arrow Connector 199" o:spid="_x0000_s1026" type="#_x0000_t32" style="position:absolute;margin-left:156pt;margin-top:397.7pt;width:0;height:101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90978" wp14:editId="63081A4E">
                <wp:simplePos x="0" y="0"/>
                <wp:positionH relativeFrom="column">
                  <wp:posOffset>1023257</wp:posOffset>
                </wp:positionH>
                <wp:positionV relativeFrom="paragraph">
                  <wp:posOffset>6335486</wp:posOffset>
                </wp:positionV>
                <wp:extent cx="1948543" cy="424543"/>
                <wp:effectExtent l="0" t="0" r="13970" b="1397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424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07AB" id="Rectangle 198" o:spid="_x0000_s1026" style="position:absolute;margin-left:80.55pt;margin-top:498.85pt;width:153.45pt;height:33.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" filled="f" strokecolor="black [3213]" strokeweight="1.5pt"/>
            </w:pict>
          </mc:Fallback>
        </mc:AlternateContent>
      </w:r>
      <w:r w:rsidR="009D42F2" w:rsidRPr="009D42F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6E1506" wp14:editId="352D5014">
                <wp:simplePos x="0" y="0"/>
                <wp:positionH relativeFrom="margin">
                  <wp:posOffset>1055461</wp:posOffset>
                </wp:positionH>
                <wp:positionV relativeFrom="paragraph">
                  <wp:posOffset>6378394</wp:posOffset>
                </wp:positionV>
                <wp:extent cx="1905000" cy="337457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687DF" w14:textId="760C25DC" w:rsidR="009D42F2" w:rsidRPr="009C6E97" w:rsidRDefault="009D42F2" w:rsidP="009D42F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Stringer Euler Buckling</w:t>
                            </w:r>
                            <w:r w:rsidRPr="009C6E97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1506" id="Text Box 197" o:spid="_x0000_s1031" type="#_x0000_t202" style="position:absolute;margin-left:83.1pt;margin-top:502.25pt;width:150pt;height:26.5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" fillcolor="white [3201]" stroked="f" strokeweight=".5pt">
                <v:textbox>
                  <w:txbxContent>
                    <w:p w14:paraId="5C3687DF" w14:textId="760C25DC" w:rsidR="009D42F2" w:rsidRPr="009C6E97" w:rsidRDefault="009D42F2" w:rsidP="009D42F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Stringer Euler Buckling</w:t>
                      </w:r>
                      <w:r w:rsidRPr="009C6E97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7862F" wp14:editId="6E32E0B7">
                <wp:simplePos x="0" y="0"/>
                <wp:positionH relativeFrom="margin">
                  <wp:posOffset>1447800</wp:posOffset>
                </wp:positionH>
                <wp:positionV relativeFrom="paragraph">
                  <wp:posOffset>-707571</wp:posOffset>
                </wp:positionV>
                <wp:extent cx="2829832" cy="685346"/>
                <wp:effectExtent l="0" t="0" r="27940" b="1968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9832" cy="6853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2B540" id="Oval 2" o:spid="_x0000_s1026" style="position:absolute;margin-left:114pt;margin-top:-55.7pt;width:222.8pt;height:5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" fillcolor="white [3212]" strokecolor="black [3213]" strokeweight="1.5pt">
                <v:stroke joinstyle="miter"/>
                <w10:wrap anchorx="margin"/>
              </v:oval>
            </w:pict>
          </mc:Fallback>
        </mc:AlternateContent>
      </w:r>
      <w:r w:rsidR="009D42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382D0" wp14:editId="37521595">
                <wp:simplePos x="0" y="0"/>
                <wp:positionH relativeFrom="margin">
                  <wp:posOffset>1893842</wp:posOffset>
                </wp:positionH>
                <wp:positionV relativeFrom="paragraph">
                  <wp:posOffset>-609056</wp:posOffset>
                </wp:positionV>
                <wp:extent cx="1894114" cy="424180"/>
                <wp:effectExtent l="0" t="0" r="1143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114" cy="42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DFB74A" w14:textId="7BF6EA5D" w:rsidR="00F46B9A" w:rsidRPr="009C6E97" w:rsidRDefault="00F46B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C6E97">
                              <w:rPr>
                                <w:sz w:val="36"/>
                                <w:szCs w:val="36"/>
                              </w:rPr>
                              <w:t>Assume b, t, t_s,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382D0" id="Text Box 3" o:spid="_x0000_s1032" type="#_x0000_t202" style="position:absolute;margin-left:149.1pt;margin-top:-47.95pt;width:149.15pt;height:3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" fillcolor="white [3201]" strokecolor="white [3212]" strokeweight=".5pt">
                <v:textbox>
                  <w:txbxContent>
                    <w:p w14:paraId="1BDFB74A" w14:textId="7BF6EA5D" w:rsidR="00F46B9A" w:rsidRPr="009C6E97" w:rsidRDefault="00F46B9A">
                      <w:pPr>
                        <w:rPr>
                          <w:sz w:val="36"/>
                          <w:szCs w:val="36"/>
                        </w:rPr>
                      </w:pPr>
                      <w:r w:rsidRPr="009C6E97">
                        <w:rPr>
                          <w:sz w:val="36"/>
                          <w:szCs w:val="36"/>
                        </w:rPr>
                        <w:t>Assume b, t, t_s, 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5754BA" wp14:editId="439D0CB5">
                <wp:simplePos x="0" y="0"/>
                <wp:positionH relativeFrom="margin">
                  <wp:posOffset>-43543</wp:posOffset>
                </wp:positionH>
                <wp:positionV relativeFrom="paragraph">
                  <wp:posOffset>5758543</wp:posOffset>
                </wp:positionV>
                <wp:extent cx="1709057" cy="381000"/>
                <wp:effectExtent l="0" t="0" r="2476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057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A0D23" id="Rectangle 194" o:spid="_x0000_s1026" style="position:absolute;margin-left:-3.45pt;margin-top:453.45pt;width:134.55pt;height:30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" filled="f" strokecolor="black [3213]" strokeweight="1.5pt">
                <w10:wrap anchorx="margin"/>
              </v:rect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17B936" wp14:editId="7E8C208F">
                <wp:simplePos x="0" y="0"/>
                <wp:positionH relativeFrom="margin">
                  <wp:align>left</wp:align>
                </wp:positionH>
                <wp:positionV relativeFrom="paragraph">
                  <wp:posOffset>5790656</wp:posOffset>
                </wp:positionV>
                <wp:extent cx="1567543" cy="326390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7543" cy="326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C18C4" w14:textId="5F4F0358" w:rsidR="009C6E97" w:rsidRPr="009C6E97" w:rsidRDefault="009C6E9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C6E97">
                              <w:rPr>
                                <w:sz w:val="28"/>
                                <w:szCs w:val="28"/>
                              </w:rPr>
                              <w:t xml:space="preserve">Skin Plate Buckling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B936" id="Text Box 195" o:spid="_x0000_s1033" type="#_x0000_t202" style="position:absolute;margin-left:0;margin-top:455.95pt;width:123.45pt;height:25.7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" fillcolor="white [3201]" stroked="f" strokeweight=".5pt">
                <v:textbox>
                  <w:txbxContent>
                    <w:p w14:paraId="662C18C4" w14:textId="5F4F0358" w:rsidR="009C6E97" w:rsidRPr="009C6E97" w:rsidRDefault="009C6E97">
                      <w:pPr>
                        <w:rPr>
                          <w:sz w:val="28"/>
                          <w:szCs w:val="28"/>
                        </w:rPr>
                      </w:pPr>
                      <w:r w:rsidRPr="009C6E97">
                        <w:rPr>
                          <w:sz w:val="28"/>
                          <w:szCs w:val="28"/>
                        </w:rPr>
                        <w:t xml:space="preserve">Skin Plate Buckling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DEC76" wp14:editId="3CB57346">
                <wp:simplePos x="0" y="0"/>
                <wp:positionH relativeFrom="column">
                  <wp:posOffset>838200</wp:posOffset>
                </wp:positionH>
                <wp:positionV relativeFrom="paragraph">
                  <wp:posOffset>5050881</wp:posOffset>
                </wp:positionV>
                <wp:extent cx="0" cy="707662"/>
                <wp:effectExtent l="76200" t="0" r="57150" b="546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66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48E92" id="Straight Arrow Connector 193" o:spid="_x0000_s1026" type="#_x0000_t32" style="position:absolute;margin-left:66pt;margin-top:397.7pt;width:0;height:55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98E8F7" wp14:editId="78C8FD8B">
                <wp:simplePos x="0" y="0"/>
                <wp:positionH relativeFrom="column">
                  <wp:posOffset>849085</wp:posOffset>
                </wp:positionH>
                <wp:positionV relativeFrom="paragraph">
                  <wp:posOffset>5040086</wp:posOffset>
                </wp:positionV>
                <wp:extent cx="2002699" cy="11158"/>
                <wp:effectExtent l="0" t="0" r="17145" b="2730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699" cy="1115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F7823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396.85pt" to="224.55pt,3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" strokecolor="black [3213]" strokeweight="1.5pt">
                <v:stroke joinstyle="miter"/>
              </v:lin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AA72D0" wp14:editId="19FC5A2E">
                <wp:simplePos x="0" y="0"/>
                <wp:positionH relativeFrom="column">
                  <wp:posOffset>2852057</wp:posOffset>
                </wp:positionH>
                <wp:positionV relativeFrom="paragraph">
                  <wp:posOffset>5039994</wp:posOffset>
                </wp:positionV>
                <wp:extent cx="2111829" cy="91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1829" cy="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26517" id="Straight Connector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55pt,396.85pt" to="390.85pt,3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04AA68" wp14:editId="7376F172">
                <wp:simplePos x="0" y="0"/>
                <wp:positionH relativeFrom="margin">
                  <wp:align>center</wp:align>
                </wp:positionH>
                <wp:positionV relativeFrom="paragraph">
                  <wp:posOffset>4081508</wp:posOffset>
                </wp:positionV>
                <wp:extent cx="0" cy="947057"/>
                <wp:effectExtent l="0" t="0" r="3810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705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63E79" id="Straight Connector 29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1.4pt" to="0,3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9C6E9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BD4527" wp14:editId="479D3A0A">
                <wp:simplePos x="0" y="0"/>
                <wp:positionH relativeFrom="column">
                  <wp:posOffset>1262380</wp:posOffset>
                </wp:positionH>
                <wp:positionV relativeFrom="paragraph">
                  <wp:posOffset>4211955</wp:posOffset>
                </wp:positionV>
                <wp:extent cx="1421765" cy="424180"/>
                <wp:effectExtent l="0" t="0" r="26035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765" cy="424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711A" id="Rectangle 26" o:spid="_x0000_s1026" style="position:absolute;margin-left:99.4pt;margin-top:331.65pt;width:111.95pt;height:3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" filled="f" strokecolor="black [3213]" strokeweight="1.5pt"/>
            </w:pict>
          </mc:Fallback>
        </mc:AlternateContent>
      </w:r>
      <w:r w:rsidR="004F5B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0EA13" wp14:editId="736A7B97">
                <wp:simplePos x="0" y="0"/>
                <wp:positionH relativeFrom="column">
                  <wp:posOffset>1327785</wp:posOffset>
                </wp:positionH>
                <wp:positionV relativeFrom="paragraph">
                  <wp:posOffset>4266837</wp:posOffset>
                </wp:positionV>
                <wp:extent cx="1262743" cy="315686"/>
                <wp:effectExtent l="0" t="0" r="0" b="82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743" cy="315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02AF2D" w14:textId="527887FD" w:rsidR="004F5BB3" w:rsidRPr="004F5BB3" w:rsidRDefault="004F5BB3" w:rsidP="004F5BB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4F5BB3">
                              <w:rPr>
                                <w:sz w:val="26"/>
                                <w:szCs w:val="26"/>
                              </w:rPr>
                              <w:t>Check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0EA13" id="Text Box 27" o:spid="_x0000_s1034" type="#_x0000_t202" style="position:absolute;margin-left:104.55pt;margin-top:335.95pt;width:99.45pt;height:24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" fillcolor="white [3201]" stroked="f" strokeweight=".5pt">
                <v:textbox>
                  <w:txbxContent>
                    <w:p w14:paraId="4402AF2D" w14:textId="527887FD" w:rsidR="004F5BB3" w:rsidRPr="004F5BB3" w:rsidRDefault="004F5BB3" w:rsidP="004F5BB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r w:rsidRPr="004F5BB3">
                        <w:rPr>
                          <w:sz w:val="26"/>
                          <w:szCs w:val="26"/>
                        </w:rPr>
                        <w:t>Check Failure</w:t>
                      </w:r>
                    </w:p>
                  </w:txbxContent>
                </v:textbox>
              </v:shape>
            </w:pict>
          </mc:Fallback>
        </mc:AlternateContent>
      </w:r>
      <w:r w:rsidR="004F5BB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ED151" wp14:editId="21933D37">
                <wp:simplePos x="0" y="0"/>
                <wp:positionH relativeFrom="column">
                  <wp:posOffset>2079171</wp:posOffset>
                </wp:positionH>
                <wp:positionV relativeFrom="paragraph">
                  <wp:posOffset>3276600</wp:posOffset>
                </wp:positionV>
                <wp:extent cx="1588770" cy="805543"/>
                <wp:effectExtent l="0" t="0" r="1143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80554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9E71F" id="Rectangle 20" o:spid="_x0000_s1026" style="position:absolute;margin-left:163.7pt;margin-top:258pt;width:125.1pt;height:63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" filled="f" strokecolor="black [3213]" strokeweight="1.5pt"/>
            </w:pict>
          </mc:Fallback>
        </mc:AlternateContent>
      </w:r>
      <w:r w:rsidR="004F5B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7681CF" wp14:editId="6AAB1908">
                <wp:simplePos x="0" y="0"/>
                <wp:positionH relativeFrom="column">
                  <wp:posOffset>2209800</wp:posOffset>
                </wp:positionH>
                <wp:positionV relativeFrom="paragraph">
                  <wp:posOffset>3331029</wp:posOffset>
                </wp:positionV>
                <wp:extent cx="1316990" cy="664028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664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5D1E6" w14:textId="0FD8143C" w:rsidR="004F5BB3" w:rsidRPr="004F5BB3" w:rsidRDefault="004F5BB3" w:rsidP="004F5BB3">
                            <w:pPr>
                              <w:spacing w:after="1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F5BB3">
                              <w:rPr>
                                <w:sz w:val="36"/>
                                <w:szCs w:val="36"/>
                              </w:rPr>
                              <w:t>Find b/t_s</w:t>
                            </w:r>
                          </w:p>
                          <w:p w14:paraId="6E7A37F5" w14:textId="547CE027" w:rsidR="004F5BB3" w:rsidRPr="004F5BB3" w:rsidRDefault="004F5BB3" w:rsidP="004F5BB3">
                            <w:pPr>
                              <w:spacing w:after="1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F5BB3">
                              <w:rPr>
                                <w:sz w:val="32"/>
                                <w:szCs w:val="32"/>
                              </w:rPr>
                              <w:t>K_lateral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81CF" id="Text Box 21" o:spid="_x0000_s1035" type="#_x0000_t202" style="position:absolute;margin-left:174pt;margin-top:262.3pt;width:103.7pt;height:52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" fillcolor="white [3201]" stroked="f" strokeweight=".5pt">
                <v:textbox>
                  <w:txbxContent>
                    <w:p w14:paraId="2515D1E6" w14:textId="0FD8143C" w:rsidR="004F5BB3" w:rsidRPr="004F5BB3" w:rsidRDefault="004F5BB3" w:rsidP="004F5BB3">
                      <w:pPr>
                        <w:spacing w:after="1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4F5BB3">
                        <w:rPr>
                          <w:sz w:val="36"/>
                          <w:szCs w:val="36"/>
                        </w:rPr>
                        <w:t>Find b/t_s</w:t>
                      </w:r>
                    </w:p>
                    <w:p w14:paraId="6E7A37F5" w14:textId="547CE027" w:rsidR="004F5BB3" w:rsidRPr="004F5BB3" w:rsidRDefault="004F5BB3" w:rsidP="004F5BB3">
                      <w:pPr>
                        <w:spacing w:after="1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4F5BB3">
                        <w:rPr>
                          <w:sz w:val="32"/>
                          <w:szCs w:val="32"/>
                        </w:rPr>
                        <w:t>K_lateral</w:t>
                      </w:r>
                    </w:p>
                  </w:txbxContent>
                </v:textbox>
              </v:shape>
            </w:pict>
          </mc:Fallback>
        </mc:AlternateContent>
      </w:r>
      <w:r w:rsidR="004F5B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0B366" wp14:editId="13AE4580">
                <wp:simplePos x="0" y="0"/>
                <wp:positionH relativeFrom="margin">
                  <wp:align>center</wp:align>
                </wp:positionH>
                <wp:positionV relativeFrom="paragraph">
                  <wp:posOffset>2405380</wp:posOffset>
                </wp:positionV>
                <wp:extent cx="0" cy="849086"/>
                <wp:effectExtent l="76200" t="0" r="5715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90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E7CA" id="Straight Arrow Connector 19" o:spid="_x0000_s1026" type="#_x0000_t32" style="position:absolute;margin-left:0;margin-top:189.4pt;width:0;height:66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D87AFB" w:rsidRPr="00D87AF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CB28C" wp14:editId="6188F2B7">
                <wp:simplePos x="0" y="0"/>
                <wp:positionH relativeFrom="column">
                  <wp:posOffset>938439</wp:posOffset>
                </wp:positionH>
                <wp:positionV relativeFrom="paragraph">
                  <wp:posOffset>2524941</wp:posOffset>
                </wp:positionV>
                <wp:extent cx="1793240" cy="434975"/>
                <wp:effectExtent l="0" t="0" r="16510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240" cy="434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A72A" id="Rectangle 16" o:spid="_x0000_s1026" style="position:absolute;margin-left:73.9pt;margin-top:198.8pt;width:141.2pt;height:3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" filled="f" strokecolor="black [3213]" strokeweight="1.5pt"/>
            </w:pict>
          </mc:Fallback>
        </mc:AlternateContent>
      </w:r>
      <w:r w:rsidR="00D87AFB" w:rsidRPr="00D87AF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C1CC2E" wp14:editId="25AFD501">
                <wp:simplePos x="0" y="0"/>
                <wp:positionH relativeFrom="column">
                  <wp:posOffset>971187</wp:posOffset>
                </wp:positionH>
                <wp:positionV relativeFrom="paragraph">
                  <wp:posOffset>2612299</wp:posOffset>
                </wp:positionV>
                <wp:extent cx="1719943" cy="271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11FC7A" w14:textId="3F58E02A" w:rsidR="00D87AFB" w:rsidRPr="00D87AFB" w:rsidRDefault="00D87AFB" w:rsidP="00D87A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7AFB">
                              <w:rPr>
                                <w:sz w:val="24"/>
                                <w:szCs w:val="24"/>
                              </w:rPr>
                              <w:t>Reading from the graph</w:t>
                            </w:r>
                          </w:p>
                          <w:p w14:paraId="720FBCFE" w14:textId="77777777" w:rsidR="00D87AFB" w:rsidRPr="00D87AFB" w:rsidRDefault="00D87AFB" w:rsidP="00D87A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7A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CC2E" id="Text Box 17" o:spid="_x0000_s1036" type="#_x0000_t202" style="position:absolute;margin-left:76.45pt;margin-top:205.7pt;width:135.45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" fillcolor="white [3201]" stroked="f" strokeweight=".5pt">
                <v:textbox>
                  <w:txbxContent>
                    <w:p w14:paraId="6911FC7A" w14:textId="3F58E02A" w:rsidR="00D87AFB" w:rsidRPr="00D87AFB" w:rsidRDefault="00D87AFB" w:rsidP="00D87AFB">
                      <w:pPr>
                        <w:rPr>
                          <w:sz w:val="24"/>
                          <w:szCs w:val="24"/>
                        </w:rPr>
                      </w:pPr>
                      <w:r w:rsidRPr="00D87AFB">
                        <w:rPr>
                          <w:sz w:val="24"/>
                          <w:szCs w:val="24"/>
                        </w:rPr>
                        <w:t>Reading from the graph</w:t>
                      </w:r>
                    </w:p>
                    <w:p w14:paraId="720FBCFE" w14:textId="77777777" w:rsidR="00D87AFB" w:rsidRPr="00D87AFB" w:rsidRDefault="00D87AFB" w:rsidP="00D87AFB">
                      <w:pPr>
                        <w:rPr>
                          <w:sz w:val="24"/>
                          <w:szCs w:val="24"/>
                        </w:rPr>
                      </w:pPr>
                      <w:r w:rsidRPr="00D87AF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4AC284" wp14:editId="322F1B5B">
                <wp:simplePos x="0" y="0"/>
                <wp:positionH relativeFrom="margin">
                  <wp:align>center</wp:align>
                </wp:positionH>
                <wp:positionV relativeFrom="paragraph">
                  <wp:posOffset>815794</wp:posOffset>
                </wp:positionV>
                <wp:extent cx="0" cy="1023257"/>
                <wp:effectExtent l="7620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325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1F213" id="Straight Arrow Connector 12" o:spid="_x0000_s1026" type="#_x0000_t32" style="position:absolute;margin-left:0;margin-top:64.25pt;width:0;height:80.5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1E70BB" wp14:editId="7710B84F">
                <wp:simplePos x="0" y="0"/>
                <wp:positionH relativeFrom="column">
                  <wp:posOffset>1001487</wp:posOffset>
                </wp:positionH>
                <wp:positionV relativeFrom="paragraph">
                  <wp:posOffset>1066800</wp:posOffset>
                </wp:positionV>
                <wp:extent cx="1793512" cy="434975"/>
                <wp:effectExtent l="0" t="0" r="1651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512" cy="434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9B258" id="Rectangle 8" o:spid="_x0000_s1026" style="position:absolute;margin-left:78.85pt;margin-top:84pt;width:141.2pt;height: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" filled="f" strokecolor="black [3213]" strokeweight="1.5pt"/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44744" wp14:editId="045A7039">
                <wp:simplePos x="0" y="0"/>
                <wp:positionH relativeFrom="column">
                  <wp:posOffset>1023076</wp:posOffset>
                </wp:positionH>
                <wp:positionV relativeFrom="paragraph">
                  <wp:posOffset>1099185</wp:posOffset>
                </wp:positionV>
                <wp:extent cx="1719943" cy="27178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1C9974" w14:textId="51A47BEE" w:rsidR="00D87AFB" w:rsidRPr="00D87AFB" w:rsidRDefault="00D87A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7AFB">
                              <w:rPr>
                                <w:sz w:val="24"/>
                                <w:szCs w:val="24"/>
                              </w:rPr>
                              <w:t>Reading from the graphs</w:t>
                            </w:r>
                          </w:p>
                          <w:p w14:paraId="14295557" w14:textId="10BBA3C7" w:rsidR="00D87AFB" w:rsidRPr="00D87AFB" w:rsidRDefault="00D87A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87A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4744" id="Text Box 9" o:spid="_x0000_s1037" type="#_x0000_t202" style="position:absolute;margin-left:80.55pt;margin-top:86.55pt;width:135.45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" fillcolor="white [3201]" stroked="f" strokeweight=".5pt">
                <v:textbox>
                  <w:txbxContent>
                    <w:p w14:paraId="641C9974" w14:textId="51A47BEE" w:rsidR="00D87AFB" w:rsidRPr="00D87AFB" w:rsidRDefault="00D87AFB">
                      <w:pPr>
                        <w:rPr>
                          <w:sz w:val="24"/>
                          <w:szCs w:val="24"/>
                        </w:rPr>
                      </w:pPr>
                      <w:r w:rsidRPr="00D87AFB">
                        <w:rPr>
                          <w:sz w:val="24"/>
                          <w:szCs w:val="24"/>
                        </w:rPr>
                        <w:t>Reading from the graphs</w:t>
                      </w:r>
                    </w:p>
                    <w:p w14:paraId="14295557" w14:textId="10BBA3C7" w:rsidR="00D87AFB" w:rsidRPr="00D87AFB" w:rsidRDefault="00D87AFB">
                      <w:pPr>
                        <w:rPr>
                          <w:sz w:val="24"/>
                          <w:szCs w:val="24"/>
                        </w:rPr>
                      </w:pPr>
                      <w:r w:rsidRPr="00D87AFB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0D3DC" wp14:editId="2F5E839D">
                <wp:simplePos x="0" y="0"/>
                <wp:positionH relativeFrom="margin">
                  <wp:align>center</wp:align>
                </wp:positionH>
                <wp:positionV relativeFrom="paragraph">
                  <wp:posOffset>358775</wp:posOffset>
                </wp:positionV>
                <wp:extent cx="1730375" cy="457200"/>
                <wp:effectExtent l="0" t="0" r="2222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7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B0A1C" id="Rectangle 5" o:spid="_x0000_s1026" style="position:absolute;margin-left:0;margin-top:28.25pt;width:136.25pt;height:36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" fillcolor="white [3212]" strokecolor="black [3213]" strokeweight="1.5pt">
                <w10:wrap anchorx="margin"/>
              </v:rect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66393" wp14:editId="15564365">
                <wp:simplePos x="0" y="0"/>
                <wp:positionH relativeFrom="margin">
                  <wp:align>center</wp:align>
                </wp:positionH>
                <wp:positionV relativeFrom="paragraph">
                  <wp:posOffset>402590</wp:posOffset>
                </wp:positionV>
                <wp:extent cx="1534795" cy="370115"/>
                <wp:effectExtent l="0" t="0" r="825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795" cy="37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722F76" w14:textId="6C4C420D" w:rsidR="00F46B9A" w:rsidRPr="00F46B9A" w:rsidRDefault="00F46B9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46B9A">
                              <w:rPr>
                                <w:sz w:val="36"/>
                                <w:szCs w:val="36"/>
                              </w:rPr>
                              <w:t>Calculate N_L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6393" id="Text Box 6" o:spid="_x0000_s1038" type="#_x0000_t202" style="position:absolute;margin-left:0;margin-top:31.7pt;width:120.85pt;height:29.1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" fillcolor="white [3201]" stroked="f" strokeweight=".5pt">
                <v:textbox>
                  <w:txbxContent>
                    <w:p w14:paraId="08722F76" w14:textId="6C4C420D" w:rsidR="00F46B9A" w:rsidRPr="00F46B9A" w:rsidRDefault="00F46B9A">
                      <w:pPr>
                        <w:rPr>
                          <w:sz w:val="36"/>
                          <w:szCs w:val="36"/>
                        </w:rPr>
                      </w:pPr>
                      <w:r w:rsidRPr="00F46B9A">
                        <w:rPr>
                          <w:sz w:val="36"/>
                          <w:szCs w:val="36"/>
                        </w:rPr>
                        <w:t>Calculate N_L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7A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79F4D" wp14:editId="14D2CF7C">
                <wp:simplePos x="0" y="0"/>
                <wp:positionH relativeFrom="margin">
                  <wp:align>center</wp:align>
                </wp:positionH>
                <wp:positionV relativeFrom="paragraph">
                  <wp:posOffset>-22043</wp:posOffset>
                </wp:positionV>
                <wp:extent cx="0" cy="370115"/>
                <wp:effectExtent l="76200" t="0" r="7620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1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3DF1C" id="Straight Arrow Connector 4" o:spid="_x0000_s1026" type="#_x0000_t32" style="position:absolute;margin-left:0;margin-top:-1.75pt;width:0;height:29.1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sectPr w:rsidR="00C67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9A"/>
    <w:rsid w:val="004F5BB3"/>
    <w:rsid w:val="006852DB"/>
    <w:rsid w:val="009C6E97"/>
    <w:rsid w:val="009D42F2"/>
    <w:rsid w:val="00BD5DFE"/>
    <w:rsid w:val="00C67114"/>
    <w:rsid w:val="00D87AFB"/>
    <w:rsid w:val="00EC7DAA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FD8DA"/>
  <w15:chartTrackingRefBased/>
  <w15:docId w15:val="{63D03BB3-4D03-4329-8ABB-8F280C89E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827256F5</Template>
  <TotalTime>65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Peijie</dc:creator>
  <cp:keywords/>
  <dc:description/>
  <cp:lastModifiedBy>Wu, Peijie</cp:lastModifiedBy>
  <cp:revision>1</cp:revision>
  <dcterms:created xsi:type="dcterms:W3CDTF">2020-02-26T14:15:00Z</dcterms:created>
  <dcterms:modified xsi:type="dcterms:W3CDTF">2020-02-26T15:20:00Z</dcterms:modified>
</cp:coreProperties>
</file>